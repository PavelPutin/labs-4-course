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B167F" w14:textId="437D3C5A" w:rsidR="00387B75" w:rsidRPr="00387B75" w:rsidRDefault="00387B75">
      <w:pPr>
        <w:rPr>
          <w:lang w:val="en-US"/>
        </w:rPr>
      </w:pPr>
      <w:r>
        <w:t xml:space="preserve">План </w:t>
      </w:r>
      <w:r>
        <w:rPr>
          <w:lang w:val="en-US"/>
        </w:rPr>
        <w:t xml:space="preserve">IP </w:t>
      </w:r>
      <w:r>
        <w:t xml:space="preserve">адресации </w:t>
      </w:r>
      <w:r>
        <w:rPr>
          <w:lang w:val="en-US"/>
        </w:rPr>
        <w:t>V4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908"/>
        <w:gridCol w:w="2169"/>
        <w:gridCol w:w="2435"/>
        <w:gridCol w:w="3122"/>
      </w:tblGrid>
      <w:tr w:rsidR="00387B75" w14:paraId="3FDC800F" w14:textId="77777777" w:rsidTr="006D5251">
        <w:tc>
          <w:tcPr>
            <w:tcW w:w="1908" w:type="dxa"/>
          </w:tcPr>
          <w:p w14:paraId="7B3E6A1D" w14:textId="30C3BF6B" w:rsidR="00387B75" w:rsidRDefault="00387B75"/>
        </w:tc>
        <w:tc>
          <w:tcPr>
            <w:tcW w:w="2169" w:type="dxa"/>
          </w:tcPr>
          <w:p w14:paraId="38E638EC" w14:textId="7EC30A25" w:rsidR="00387B75" w:rsidRDefault="00387B75">
            <w:r>
              <w:t>Подсеть</w:t>
            </w:r>
          </w:p>
        </w:tc>
        <w:tc>
          <w:tcPr>
            <w:tcW w:w="2435" w:type="dxa"/>
          </w:tcPr>
          <w:p w14:paraId="2479C589" w14:textId="3A1B0045" w:rsidR="00387B75" w:rsidRPr="00387B75" w:rsidRDefault="00387B75">
            <w:r>
              <w:t>Диапазон</w:t>
            </w:r>
          </w:p>
        </w:tc>
        <w:tc>
          <w:tcPr>
            <w:tcW w:w="3122" w:type="dxa"/>
          </w:tcPr>
          <w:p w14:paraId="6E9BDAEE" w14:textId="230E3A1C" w:rsidR="00387B75" w:rsidRDefault="00387B75">
            <w:r>
              <w:t>Хосты</w:t>
            </w:r>
          </w:p>
        </w:tc>
      </w:tr>
      <w:tr w:rsidR="00387B75" w14:paraId="1B37A705" w14:textId="77777777" w:rsidTr="006D5251">
        <w:tc>
          <w:tcPr>
            <w:tcW w:w="1908" w:type="dxa"/>
          </w:tcPr>
          <w:p w14:paraId="4077DDE1" w14:textId="609337B2" w:rsidR="00387B75" w:rsidRDefault="00387B75">
            <w:r>
              <w:t>Филиал 1</w:t>
            </w:r>
          </w:p>
        </w:tc>
        <w:tc>
          <w:tcPr>
            <w:tcW w:w="2169" w:type="dxa"/>
          </w:tcPr>
          <w:p w14:paraId="11327D56" w14:textId="77777777" w:rsidR="00387B75" w:rsidRPr="00387B75" w:rsidRDefault="00387B75"/>
        </w:tc>
        <w:tc>
          <w:tcPr>
            <w:tcW w:w="2435" w:type="dxa"/>
          </w:tcPr>
          <w:p w14:paraId="5187E8D0" w14:textId="23684CE4" w:rsidR="00387B75" w:rsidRPr="00387B75" w:rsidRDefault="00387B75"/>
        </w:tc>
        <w:tc>
          <w:tcPr>
            <w:tcW w:w="3122" w:type="dxa"/>
          </w:tcPr>
          <w:p w14:paraId="65FB58DD" w14:textId="77777777" w:rsidR="00387B75" w:rsidRDefault="00387B75"/>
        </w:tc>
      </w:tr>
      <w:tr w:rsidR="00387B75" w:rsidRPr="006D5251" w14:paraId="46AD21AF" w14:textId="77777777" w:rsidTr="006D5251">
        <w:tc>
          <w:tcPr>
            <w:tcW w:w="1908" w:type="dxa"/>
          </w:tcPr>
          <w:p w14:paraId="09299865" w14:textId="4525012C" w:rsidR="00387B75" w:rsidRPr="00387B75" w:rsidRDefault="00387B75" w:rsidP="00387B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2169" w:type="dxa"/>
          </w:tcPr>
          <w:p w14:paraId="48299896" w14:textId="018BC674" w:rsidR="00387B75" w:rsidRPr="003437D6" w:rsidRDefault="003437D6" w:rsidP="003437D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</w:t>
            </w:r>
            <w:r w:rsidR="00C86029">
              <w:rPr>
                <w:lang w:val="en-US"/>
              </w:rPr>
              <w:t>/</w:t>
            </w:r>
            <w:r>
              <w:rPr>
                <w:lang w:val="en-US"/>
              </w:rPr>
              <w:t>&lt;prefix mask&gt;</w:t>
            </w:r>
            <w:r w:rsidR="00DA0908"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="00DA0908" w:rsidRPr="003437D6">
              <w:rPr>
                <w:lang w:val="en-US"/>
              </w:rPr>
              <w:t>)</w:t>
            </w:r>
          </w:p>
        </w:tc>
        <w:tc>
          <w:tcPr>
            <w:tcW w:w="2435" w:type="dxa"/>
          </w:tcPr>
          <w:p w14:paraId="1BC7FF1C" w14:textId="4DDD6C60" w:rsidR="00387B75" w:rsidRPr="00185DF8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="00C86029"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22" w:type="dxa"/>
          </w:tcPr>
          <w:p w14:paraId="3A31C7CF" w14:textId="668E9983" w:rsidR="00387B75" w:rsidRDefault="00497540" w:rsidP="006D5251">
            <w:pPr>
              <w:rPr>
                <w:lang w:val="en-US"/>
              </w:rPr>
            </w:pPr>
            <w:r>
              <w:t>Хост</w:t>
            </w:r>
            <w:r w:rsidRPr="005749FE">
              <w:rPr>
                <w:lang w:val="en-US"/>
              </w:rPr>
              <w:t xml:space="preserve"> </w:t>
            </w:r>
            <w:r w:rsidR="00185DF8">
              <w:rPr>
                <w:lang w:val="en-US"/>
              </w:rPr>
              <w:t xml:space="preserve">B </w:t>
            </w:r>
            <w:r w:rsidR="006D5251">
              <w:rPr>
                <w:lang w:val="en-US"/>
              </w:rPr>
              <w:t>&lt;</w:t>
            </w:r>
            <w:proofErr w:type="spellStart"/>
            <w:r w:rsidR="006D5251">
              <w:rPr>
                <w:lang w:val="en-US"/>
              </w:rPr>
              <w:t>ip</w:t>
            </w:r>
            <w:proofErr w:type="spellEnd"/>
            <w:r w:rsidR="006D5251">
              <w:rPr>
                <w:lang w:val="en-US"/>
              </w:rPr>
              <w:t>&gt;</w:t>
            </w:r>
            <w:r w:rsidR="00C86029">
              <w:rPr>
                <w:lang w:val="en-US"/>
              </w:rPr>
              <w:br/>
            </w:r>
            <w:r>
              <w:t>Хост</w:t>
            </w:r>
            <w:r w:rsidRPr="005749FE">
              <w:rPr>
                <w:lang w:val="en-US"/>
              </w:rPr>
              <w:t xml:space="preserve"> </w:t>
            </w:r>
            <w:r w:rsidR="00185DF8">
              <w:rPr>
                <w:lang w:val="en-US"/>
              </w:rPr>
              <w:t xml:space="preserve">D </w:t>
            </w:r>
            <w:r w:rsidR="006D5251">
              <w:rPr>
                <w:lang w:val="en-US"/>
              </w:rPr>
              <w:t>&lt;</w:t>
            </w:r>
            <w:proofErr w:type="spellStart"/>
            <w:r w:rsidR="006D5251">
              <w:rPr>
                <w:lang w:val="en-US"/>
              </w:rPr>
              <w:t>ip</w:t>
            </w:r>
            <w:proofErr w:type="spellEnd"/>
            <w:r w:rsidR="006D5251">
              <w:rPr>
                <w:lang w:val="en-US"/>
              </w:rPr>
              <w:t>&gt;</w:t>
            </w:r>
          </w:p>
          <w:p w14:paraId="62929349" w14:textId="22CB2672" w:rsidR="006D5251" w:rsidRPr="00C86029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VLAN1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387B75" w:rsidRPr="006D5251" w14:paraId="2218F1FF" w14:textId="77777777" w:rsidTr="006D5251">
        <w:tc>
          <w:tcPr>
            <w:tcW w:w="1908" w:type="dxa"/>
          </w:tcPr>
          <w:p w14:paraId="7AF213A2" w14:textId="439C10D0" w:rsidR="00387B75" w:rsidRPr="00387B75" w:rsidRDefault="00387B75" w:rsidP="00387B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VLAN2</w:t>
            </w:r>
          </w:p>
        </w:tc>
        <w:tc>
          <w:tcPr>
            <w:tcW w:w="2169" w:type="dxa"/>
          </w:tcPr>
          <w:p w14:paraId="7C3E9F6D" w14:textId="1D4C4E85" w:rsidR="00387B75" w:rsidRPr="00C86029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</w:tc>
        <w:tc>
          <w:tcPr>
            <w:tcW w:w="2435" w:type="dxa"/>
          </w:tcPr>
          <w:p w14:paraId="33E81E9F" w14:textId="6F53A6B6" w:rsidR="00387B75" w:rsidRPr="00185DF8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22" w:type="dxa"/>
          </w:tcPr>
          <w:p w14:paraId="5F203BCE" w14:textId="24080F55" w:rsidR="006D5251" w:rsidRDefault="006D5251" w:rsidP="006D5251">
            <w:pPr>
              <w:rPr>
                <w:lang w:val="en-US"/>
              </w:rPr>
            </w:pPr>
            <w:r>
              <w:t>Хост</w:t>
            </w:r>
            <w:r w:rsidRPr="005749FE">
              <w:rPr>
                <w:lang w:val="en-US"/>
              </w:rPr>
              <w:t xml:space="preserve"> </w:t>
            </w:r>
            <w:r>
              <w:rPr>
                <w:lang w:val="en-US"/>
              </w:rPr>
              <w:t>C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>
              <w:rPr>
                <w:lang w:val="en-US"/>
              </w:rPr>
              <w:br/>
            </w:r>
            <w:r>
              <w:t>Хост</w:t>
            </w:r>
            <w:r w:rsidRPr="005749FE">
              <w:rPr>
                <w:lang w:val="en-US"/>
              </w:rPr>
              <w:t xml:space="preserve"> </w:t>
            </w:r>
            <w:r>
              <w:rPr>
                <w:lang w:val="en-US"/>
              </w:rPr>
              <w:t>E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6AEB7B79" w14:textId="28D7A64D" w:rsidR="006D5251" w:rsidRPr="00406DB4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VLAN2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387B75" w:rsidRPr="006D5251" w14:paraId="5F184DCC" w14:textId="77777777" w:rsidTr="006D5251">
        <w:tc>
          <w:tcPr>
            <w:tcW w:w="1908" w:type="dxa"/>
          </w:tcPr>
          <w:p w14:paraId="32088C51" w14:textId="39AD3FF6" w:rsidR="00387B75" w:rsidRPr="00387B75" w:rsidRDefault="00387B75" w:rsidP="00387B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VLAN3</w:t>
            </w:r>
          </w:p>
        </w:tc>
        <w:tc>
          <w:tcPr>
            <w:tcW w:w="2169" w:type="dxa"/>
          </w:tcPr>
          <w:p w14:paraId="378F52C6" w14:textId="59CF115C" w:rsidR="00387B75" w:rsidRP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</w:tc>
        <w:tc>
          <w:tcPr>
            <w:tcW w:w="2435" w:type="dxa"/>
          </w:tcPr>
          <w:p w14:paraId="0CFBE09C" w14:textId="75D01153" w:rsidR="00387B75" w:rsidRPr="00C86029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22" w:type="dxa"/>
          </w:tcPr>
          <w:p w14:paraId="5F1E8666" w14:textId="77777777" w:rsidR="006D5251" w:rsidRDefault="00497540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 w:rsidR="00185DF8">
              <w:rPr>
                <w:lang w:val="en-US"/>
              </w:rPr>
              <w:t xml:space="preserve">F </w:t>
            </w:r>
            <w:r w:rsidR="006D5251">
              <w:rPr>
                <w:lang w:val="en-US"/>
              </w:rPr>
              <w:t>&lt;</w:t>
            </w:r>
            <w:proofErr w:type="spellStart"/>
            <w:r w:rsidR="006D5251">
              <w:rPr>
                <w:lang w:val="en-US"/>
              </w:rPr>
              <w:t>ip</w:t>
            </w:r>
            <w:proofErr w:type="spellEnd"/>
            <w:r w:rsidR="006D5251">
              <w:rPr>
                <w:lang w:val="en-US"/>
              </w:rPr>
              <w:t>&gt;</w:t>
            </w:r>
          </w:p>
          <w:p w14:paraId="35E48AB4" w14:textId="0ED4B869" w:rsidR="00387B75" w:rsidRPr="00C86029" w:rsidRDefault="00406DB4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</w:t>
            </w:r>
            <w:r w:rsidR="006D5251">
              <w:rPr>
                <w:lang w:val="en-US"/>
              </w:rPr>
              <w:t>VLAN3 &lt;</w:t>
            </w:r>
            <w:proofErr w:type="spellStart"/>
            <w:r w:rsidR="006D5251">
              <w:rPr>
                <w:lang w:val="en-US"/>
              </w:rPr>
              <w:t>ip</w:t>
            </w:r>
            <w:proofErr w:type="spellEnd"/>
            <w:r w:rsidR="006D5251">
              <w:rPr>
                <w:lang w:val="en-US"/>
              </w:rPr>
              <w:t>&gt;</w:t>
            </w:r>
          </w:p>
        </w:tc>
      </w:tr>
      <w:tr w:rsidR="0053133B" w:rsidRPr="006D5251" w14:paraId="660E2280" w14:textId="77777777" w:rsidTr="006D5251">
        <w:tc>
          <w:tcPr>
            <w:tcW w:w="1908" w:type="dxa"/>
          </w:tcPr>
          <w:p w14:paraId="046CD772" w14:textId="2589D07F" w:rsidR="0053133B" w:rsidRDefault="0053133B" w:rsidP="00387B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169" w:type="dxa"/>
          </w:tcPr>
          <w:p w14:paraId="4A031640" w14:textId="77777777" w:rsidR="0053133B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  <w:p w14:paraId="5E91E529" w14:textId="7379748E" w:rsidR="006D5251" w:rsidRPr="000958E3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</w:tc>
        <w:tc>
          <w:tcPr>
            <w:tcW w:w="2435" w:type="dxa"/>
          </w:tcPr>
          <w:p w14:paraId="0B111DBA" w14:textId="77777777" w:rsidR="000958E3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1E11514E" w14:textId="2AAE1574" w:rsidR="006D5251" w:rsidRDefault="006D5251"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22" w:type="dxa"/>
          </w:tcPr>
          <w:p w14:paraId="1D1B7772" w14:textId="22F2AC58" w:rsid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Fa0/0.1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(VLAN1)</w:t>
            </w:r>
          </w:p>
          <w:p w14:paraId="41C201DE" w14:textId="3B6C2F09" w:rsid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Fa0/0.2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(VLAN2)</w:t>
            </w:r>
          </w:p>
          <w:p w14:paraId="4BD3F2EE" w14:textId="711D6440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interface Fa0/0.3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(VLAN3)</w:t>
            </w:r>
          </w:p>
          <w:p w14:paraId="13BB4F2F" w14:textId="6D69E6AE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interface Se0/0/0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(R0)</w:t>
            </w:r>
          </w:p>
          <w:p w14:paraId="1968D709" w14:textId="3054E968" w:rsidR="0053133B" w:rsidRPr="0053133B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</w:t>
            </w:r>
            <w:r w:rsidR="0053133B">
              <w:rPr>
                <w:lang w:val="en-US"/>
              </w:rPr>
              <w:t xml:space="preserve">Se0/0/1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(R2)</w:t>
            </w:r>
          </w:p>
        </w:tc>
      </w:tr>
      <w:tr w:rsidR="00185DF8" w:rsidRPr="006D5251" w14:paraId="3B389DDD" w14:textId="77777777" w:rsidTr="006D5251">
        <w:tc>
          <w:tcPr>
            <w:tcW w:w="1908" w:type="dxa"/>
          </w:tcPr>
          <w:p w14:paraId="5A9EAF7C" w14:textId="38B500F5" w:rsidR="00185DF8" w:rsidRPr="006D5251" w:rsidRDefault="00185DF8" w:rsidP="00185DF8">
            <w:pPr>
              <w:rPr>
                <w:lang w:val="en-US"/>
              </w:rPr>
            </w:pPr>
            <w:r>
              <w:t>Филиал</w:t>
            </w:r>
            <w:r w:rsidRPr="006D5251">
              <w:rPr>
                <w:lang w:val="en-US"/>
              </w:rPr>
              <w:t xml:space="preserve"> 2</w:t>
            </w:r>
          </w:p>
        </w:tc>
        <w:tc>
          <w:tcPr>
            <w:tcW w:w="2169" w:type="dxa"/>
          </w:tcPr>
          <w:p w14:paraId="14BF081C" w14:textId="1E5DED49" w:rsidR="00185DF8" w:rsidRPr="006D5251" w:rsidRDefault="00185DF8">
            <w:pPr>
              <w:rPr>
                <w:lang w:val="en-US"/>
              </w:rPr>
            </w:pPr>
          </w:p>
        </w:tc>
        <w:tc>
          <w:tcPr>
            <w:tcW w:w="2435" w:type="dxa"/>
          </w:tcPr>
          <w:p w14:paraId="7FA6C866" w14:textId="1464DEB7" w:rsidR="00185DF8" w:rsidRPr="00CE123B" w:rsidRDefault="00185DF8">
            <w:pPr>
              <w:rPr>
                <w:lang w:val="en-US"/>
              </w:rPr>
            </w:pPr>
          </w:p>
        </w:tc>
        <w:tc>
          <w:tcPr>
            <w:tcW w:w="3122" w:type="dxa"/>
          </w:tcPr>
          <w:p w14:paraId="3C62F408" w14:textId="7CC0DA1C" w:rsidR="00626479" w:rsidRPr="00626479" w:rsidRDefault="00626479">
            <w:pPr>
              <w:rPr>
                <w:lang w:val="en-US"/>
              </w:rPr>
            </w:pPr>
          </w:p>
        </w:tc>
      </w:tr>
      <w:tr w:rsidR="006D5251" w:rsidRPr="006D5251" w14:paraId="76D39CDA" w14:textId="77777777" w:rsidTr="006D5251">
        <w:tc>
          <w:tcPr>
            <w:tcW w:w="1908" w:type="dxa"/>
          </w:tcPr>
          <w:p w14:paraId="646C263C" w14:textId="2F354424" w:rsidR="006D5251" w:rsidRPr="006D5251" w:rsidRDefault="006D5251" w:rsidP="006D52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169" w:type="dxa"/>
          </w:tcPr>
          <w:p w14:paraId="3EC5EDE7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  <w:p w14:paraId="35B28125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  <w:p w14:paraId="5D455489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  <w:p w14:paraId="2403C808" w14:textId="47C8E250" w:rsidR="006D5251" w:rsidRP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</w:tc>
        <w:tc>
          <w:tcPr>
            <w:tcW w:w="2435" w:type="dxa"/>
          </w:tcPr>
          <w:p w14:paraId="37ED7179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2EF1CEBA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172642A1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401D9487" w14:textId="31D6E0D9" w:rsidR="006D5251" w:rsidRP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22" w:type="dxa"/>
          </w:tcPr>
          <w:p w14:paraId="14367D3F" w14:textId="056EEB09" w:rsidR="006D5251" w:rsidRDefault="006D5251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>
              <w:rPr>
                <w:lang w:val="en-US"/>
              </w:rPr>
              <w:t>G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6D828349" w14:textId="32E0B5E4" w:rsidR="00CC6FCD" w:rsidRDefault="00CC6FCD">
            <w:pPr>
              <w:rPr>
                <w:lang w:val="en-US"/>
              </w:rPr>
            </w:pPr>
            <w:r>
              <w:rPr>
                <w:lang w:val="en-US"/>
              </w:rPr>
              <w:t>interface Fa0/0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(Host G)</w:t>
            </w:r>
          </w:p>
          <w:p w14:paraId="033BE9D2" w14:textId="43EB77DA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interface Se0/0/0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(R0)</w:t>
            </w:r>
          </w:p>
          <w:p w14:paraId="2572D7B2" w14:textId="321EF34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interface Se0/0/1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(R1)</w:t>
            </w:r>
          </w:p>
          <w:p w14:paraId="49D7CCAB" w14:textId="6C1558E1" w:rsidR="006D5251" w:rsidRP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Se0/3/0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(R3)</w:t>
            </w:r>
          </w:p>
        </w:tc>
      </w:tr>
      <w:tr w:rsidR="006D5251" w:rsidRPr="006D5251" w14:paraId="644B5E5F" w14:textId="77777777" w:rsidTr="006D5251">
        <w:tc>
          <w:tcPr>
            <w:tcW w:w="1908" w:type="dxa"/>
          </w:tcPr>
          <w:p w14:paraId="1158D534" w14:textId="3A704498" w:rsidR="006D5251" w:rsidRDefault="006D5251" w:rsidP="006D52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169" w:type="dxa"/>
          </w:tcPr>
          <w:p w14:paraId="4C6D1919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  <w:p w14:paraId="17F7F34D" w14:textId="1068B471" w:rsidR="006D5251" w:rsidRP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</w:tc>
        <w:tc>
          <w:tcPr>
            <w:tcW w:w="2435" w:type="dxa"/>
          </w:tcPr>
          <w:p w14:paraId="2112DDDC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1E3D886C" w14:textId="6BD5FEA9" w:rsidR="006D5251" w:rsidRP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22" w:type="dxa"/>
          </w:tcPr>
          <w:p w14:paraId="26A88FED" w14:textId="432FB3E2" w:rsidR="006D5251" w:rsidRDefault="006D5251" w:rsidP="006D5251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>
              <w:rPr>
                <w:lang w:val="en-US"/>
              </w:rPr>
              <w:t>K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559208F1" w14:textId="5001BF1E" w:rsidR="00CC6FCD" w:rsidRDefault="00CC6FCD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Fa0/0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(Host K)</w:t>
            </w:r>
          </w:p>
          <w:p w14:paraId="39A75A98" w14:textId="30192D5E" w:rsidR="006D5251" w:rsidRP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interface Se0/0/0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(R2)</w:t>
            </w:r>
          </w:p>
        </w:tc>
      </w:tr>
      <w:tr w:rsidR="00CE123B" w14:paraId="3FAD43D7" w14:textId="77777777" w:rsidTr="006D5251">
        <w:tc>
          <w:tcPr>
            <w:tcW w:w="1908" w:type="dxa"/>
          </w:tcPr>
          <w:p w14:paraId="7E93C14F" w14:textId="1CEC9E66" w:rsidR="00CE123B" w:rsidRDefault="00CE123B" w:rsidP="00185DF8">
            <w:r>
              <w:t>Центральный офис</w:t>
            </w:r>
          </w:p>
        </w:tc>
        <w:tc>
          <w:tcPr>
            <w:tcW w:w="2169" w:type="dxa"/>
          </w:tcPr>
          <w:p w14:paraId="056BF4F4" w14:textId="3D94A6B9" w:rsidR="00CE123B" w:rsidRPr="00DA0908" w:rsidRDefault="00CE123B"/>
        </w:tc>
        <w:tc>
          <w:tcPr>
            <w:tcW w:w="2435" w:type="dxa"/>
          </w:tcPr>
          <w:p w14:paraId="19A0F4DB" w14:textId="69996A6C" w:rsidR="00CE123B" w:rsidRDefault="00CE123B"/>
        </w:tc>
        <w:tc>
          <w:tcPr>
            <w:tcW w:w="3122" w:type="dxa"/>
          </w:tcPr>
          <w:p w14:paraId="4EDE4296" w14:textId="0F9BDDD2" w:rsidR="00CE123B" w:rsidRPr="00CE123B" w:rsidRDefault="00CE123B"/>
        </w:tc>
      </w:tr>
      <w:tr w:rsidR="006D5251" w:rsidRPr="006D5251" w14:paraId="7DC3C2CF" w14:textId="77777777" w:rsidTr="006D5251">
        <w:tc>
          <w:tcPr>
            <w:tcW w:w="1908" w:type="dxa"/>
          </w:tcPr>
          <w:p w14:paraId="60C6741B" w14:textId="0D7C56E4" w:rsidR="006D5251" w:rsidRPr="006D5251" w:rsidRDefault="006D5251" w:rsidP="006D52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2169" w:type="dxa"/>
          </w:tcPr>
          <w:p w14:paraId="47C4E1BE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  <w:p w14:paraId="2CBB3238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  <w:p w14:paraId="37F53AFE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  <w:p w14:paraId="386123E0" w14:textId="55E4E795" w:rsidR="006D5251" w:rsidRP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</w:tc>
        <w:tc>
          <w:tcPr>
            <w:tcW w:w="2435" w:type="dxa"/>
          </w:tcPr>
          <w:p w14:paraId="13AF4A6C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536F6089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4AAE84CC" w14:textId="77777777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01AA09B7" w14:textId="24295277" w:rsidR="006D5251" w:rsidRP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22" w:type="dxa"/>
          </w:tcPr>
          <w:p w14:paraId="447ABB2C" w14:textId="6C44ED71" w:rsidR="006D5251" w:rsidRDefault="006D5251" w:rsidP="006D5251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 w:rsidR="00CC6FCD">
              <w:rPr>
                <w:lang w:val="en-US"/>
              </w:rPr>
              <w:t>A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53D0E75A" w14:textId="1C626FFD" w:rsid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Fa0/0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</w:t>
            </w:r>
            <w:r w:rsidR="00CC6FCD">
              <w:rPr>
                <w:lang w:val="en-US"/>
              </w:rPr>
              <w:t>Host A</w:t>
            </w:r>
            <w:r>
              <w:rPr>
                <w:lang w:val="en-US"/>
              </w:rPr>
              <w:t>)</w:t>
            </w:r>
          </w:p>
          <w:p w14:paraId="336B732F" w14:textId="1E1C2807" w:rsid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Fa0/1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</w:t>
            </w:r>
            <w:r w:rsidR="00CC6FCD">
              <w:rPr>
                <w:lang w:val="en-US"/>
              </w:rPr>
              <w:t>HSRP</w:t>
            </w:r>
            <w:r>
              <w:rPr>
                <w:lang w:val="en-US"/>
              </w:rPr>
              <w:t>)</w:t>
            </w:r>
          </w:p>
          <w:p w14:paraId="3C2E90A4" w14:textId="59320B2C" w:rsid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Se0/0/0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(R1)</w:t>
            </w:r>
          </w:p>
          <w:p w14:paraId="734373F0" w14:textId="032A034D" w:rsidR="006D5251" w:rsidRP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Se0/2/1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(R2)</w:t>
            </w:r>
          </w:p>
        </w:tc>
      </w:tr>
      <w:tr w:rsidR="00CE123B" w14:paraId="60A0DD99" w14:textId="77777777" w:rsidTr="006D5251">
        <w:tc>
          <w:tcPr>
            <w:tcW w:w="1908" w:type="dxa"/>
          </w:tcPr>
          <w:p w14:paraId="0B833C25" w14:textId="7C0C73CE" w:rsidR="00CE123B" w:rsidRPr="00CE123B" w:rsidRDefault="00CE123B" w:rsidP="00185DF8">
            <w:pPr>
              <w:rPr>
                <w:lang w:val="en-US"/>
              </w:rPr>
            </w:pPr>
            <w:r>
              <w:t xml:space="preserve">Сеть </w:t>
            </w:r>
            <w:r>
              <w:rPr>
                <w:lang w:val="en-US"/>
              </w:rPr>
              <w:t>“</w:t>
            </w:r>
            <w:r>
              <w:t>Интернет</w:t>
            </w:r>
            <w:r>
              <w:rPr>
                <w:lang w:val="en-US"/>
              </w:rPr>
              <w:t>”</w:t>
            </w:r>
          </w:p>
        </w:tc>
        <w:tc>
          <w:tcPr>
            <w:tcW w:w="2169" w:type="dxa"/>
          </w:tcPr>
          <w:p w14:paraId="44A7005A" w14:textId="592E83BA" w:rsidR="00CE123B" w:rsidRPr="00DA0908" w:rsidRDefault="00CE123B"/>
        </w:tc>
        <w:tc>
          <w:tcPr>
            <w:tcW w:w="2435" w:type="dxa"/>
          </w:tcPr>
          <w:p w14:paraId="55C55D47" w14:textId="68805906" w:rsidR="00CE123B" w:rsidRDefault="00CE123B"/>
        </w:tc>
        <w:tc>
          <w:tcPr>
            <w:tcW w:w="3122" w:type="dxa"/>
          </w:tcPr>
          <w:p w14:paraId="0F984BCE" w14:textId="1EE42EF2" w:rsidR="00CE123B" w:rsidRDefault="00CE123B">
            <w:pPr>
              <w:rPr>
                <w:lang w:val="en-US"/>
              </w:rPr>
            </w:pPr>
          </w:p>
        </w:tc>
      </w:tr>
      <w:tr w:rsidR="00CC6FCD" w:rsidRPr="00CC6FCD" w14:paraId="6F00EC9B" w14:textId="77777777" w:rsidTr="006D5251">
        <w:tc>
          <w:tcPr>
            <w:tcW w:w="1908" w:type="dxa"/>
          </w:tcPr>
          <w:p w14:paraId="5E8F8443" w14:textId="1181F504" w:rsidR="00CC6FCD" w:rsidRPr="00CC6FCD" w:rsidRDefault="00CC6FCD" w:rsidP="00CC6F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2169" w:type="dxa"/>
          </w:tcPr>
          <w:p w14:paraId="6B3BDC79" w14:textId="77777777" w:rsidR="00CC6FCD" w:rsidRDefault="00CC6FCD" w:rsidP="00CC6FC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  <w:p w14:paraId="42D1DB2D" w14:textId="1A6FDCF0" w:rsidR="00CC6FCD" w:rsidRPr="00CC6FCD" w:rsidRDefault="00CC6FC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</w:tc>
        <w:tc>
          <w:tcPr>
            <w:tcW w:w="2435" w:type="dxa"/>
          </w:tcPr>
          <w:p w14:paraId="79BE6EB1" w14:textId="77777777" w:rsidR="00CC6FCD" w:rsidRDefault="00CC6FCD" w:rsidP="00CC6FC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07D22937" w14:textId="19A96880" w:rsidR="00CC6FCD" w:rsidRPr="00CC6FCD" w:rsidRDefault="00CC6FCD" w:rsidP="00CC6FC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22" w:type="dxa"/>
          </w:tcPr>
          <w:p w14:paraId="74B9437C" w14:textId="097A7BBB" w:rsidR="00CC6FCD" w:rsidRDefault="00CC6FCD" w:rsidP="00CC6FCD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>
              <w:rPr>
                <w:lang w:val="en-US"/>
              </w:rPr>
              <w:t>H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5925B6C6" w14:textId="16E19D41" w:rsidR="00CC6FCD" w:rsidRDefault="00CC6FCD" w:rsidP="00CC6FCD">
            <w:pPr>
              <w:rPr>
                <w:lang w:val="en-US"/>
              </w:rPr>
            </w:pPr>
            <w:r>
              <w:rPr>
                <w:lang w:val="en-US"/>
              </w:rPr>
              <w:t>HSRP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678DD4A1" w14:textId="2BD15BD8" w:rsidR="00CC6FCD" w:rsidRDefault="00CC6FCD" w:rsidP="00CC6FCD">
            <w:pPr>
              <w:rPr>
                <w:lang w:val="en-US"/>
              </w:rPr>
            </w:pPr>
            <w:r>
              <w:rPr>
                <w:lang w:val="en-US"/>
              </w:rPr>
              <w:t>interface Fa0/0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(R0)</w:t>
            </w:r>
          </w:p>
          <w:p w14:paraId="2483CA9F" w14:textId="096061AC" w:rsidR="00CC6FCD" w:rsidRDefault="00CC6FCD" w:rsidP="00CC6FCD">
            <w:pPr>
              <w:rPr>
                <w:lang w:val="en-US"/>
              </w:rPr>
            </w:pPr>
            <w:r>
              <w:rPr>
                <w:lang w:val="en-US"/>
              </w:rPr>
              <w:t>interface Fa0/1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(Host H)</w:t>
            </w:r>
          </w:p>
        </w:tc>
      </w:tr>
      <w:tr w:rsidR="00CC6FCD" w:rsidRPr="00CC6FCD" w14:paraId="550366EE" w14:textId="77777777" w:rsidTr="006D5251">
        <w:tc>
          <w:tcPr>
            <w:tcW w:w="1908" w:type="dxa"/>
          </w:tcPr>
          <w:p w14:paraId="3262FD86" w14:textId="7E9097EB" w:rsidR="00CC6FCD" w:rsidRDefault="00CC6FCD" w:rsidP="00CC6F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2169" w:type="dxa"/>
          </w:tcPr>
          <w:p w14:paraId="507BB1C9" w14:textId="77777777" w:rsidR="00CC6FCD" w:rsidRDefault="00CC6FCD" w:rsidP="00CC6FC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  <w:p w14:paraId="1AA4CADC" w14:textId="6F8116C5" w:rsidR="00CC6FCD" w:rsidRPr="00CC6FCD" w:rsidRDefault="00CC6FC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network_ip</w:t>
            </w:r>
            <w:proofErr w:type="spellEnd"/>
            <w:r>
              <w:rPr>
                <w:lang w:val="en-US"/>
              </w:rPr>
              <w:t>&gt;/&lt;prefix mask&gt;</w:t>
            </w:r>
            <w:r w:rsidRPr="003437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MASK</w:t>
            </w:r>
            <w:r w:rsidRPr="003437D6">
              <w:rPr>
                <w:lang w:val="en-US"/>
              </w:rPr>
              <w:t>)</w:t>
            </w:r>
          </w:p>
        </w:tc>
        <w:tc>
          <w:tcPr>
            <w:tcW w:w="2435" w:type="dxa"/>
          </w:tcPr>
          <w:p w14:paraId="131AB511" w14:textId="77777777" w:rsidR="00CC6FCD" w:rsidRDefault="00CC6FCD" w:rsidP="00CC6FC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3F0710D8" w14:textId="02A11A5B" w:rsidR="00CC6FCD" w:rsidRPr="00CC6FCD" w:rsidRDefault="00CC6FCD" w:rsidP="00CC6FC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  <w:r w:rsidRPr="003437D6">
              <w:rPr>
                <w:lang w:val="en-US"/>
              </w:rPr>
              <w:t>-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22" w:type="dxa"/>
          </w:tcPr>
          <w:p w14:paraId="025EEFC6" w14:textId="2A7391FF" w:rsidR="00CC6FCD" w:rsidRDefault="00CC6FCD" w:rsidP="00CC6FCD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>
              <w:rPr>
                <w:lang w:val="en-US"/>
              </w:rPr>
              <w:t>H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687E32EF" w14:textId="4C74F389" w:rsidR="00CC6FCD" w:rsidRDefault="00CC6FCD" w:rsidP="00CC6FCD">
            <w:pPr>
              <w:rPr>
                <w:lang w:val="en-US"/>
              </w:rPr>
            </w:pPr>
            <w:r>
              <w:rPr>
                <w:lang w:val="en-US"/>
              </w:rPr>
              <w:t>HSRP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</w:t>
            </w:r>
          </w:p>
          <w:p w14:paraId="29747549" w14:textId="360C957E" w:rsidR="00CC6FCD" w:rsidRDefault="00CC6FCD" w:rsidP="00CC6FCD">
            <w:pPr>
              <w:rPr>
                <w:lang w:val="en-US"/>
              </w:rPr>
            </w:pPr>
            <w:r>
              <w:rPr>
                <w:lang w:val="en-US"/>
              </w:rPr>
              <w:t>interface Fa0/0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(R0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  <w:p w14:paraId="0D1E0DC8" w14:textId="13FA2F8E" w:rsidR="00CC6FCD" w:rsidRDefault="00CC6FCD" w:rsidP="00CC6FCD">
            <w:pPr>
              <w:rPr>
                <w:lang w:val="en-US"/>
              </w:rPr>
            </w:pPr>
            <w:r>
              <w:rPr>
                <w:lang w:val="en-US"/>
              </w:rPr>
              <w:t>interface Fa0/1 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&gt; (Host H)</w:t>
            </w:r>
          </w:p>
        </w:tc>
      </w:tr>
    </w:tbl>
    <w:p w14:paraId="3C75F80C" w14:textId="6AC3732C" w:rsidR="00387B75" w:rsidRPr="00CC6FCD" w:rsidRDefault="00387B75">
      <w:pPr>
        <w:rPr>
          <w:lang w:val="en-US"/>
        </w:rPr>
      </w:pPr>
    </w:p>
    <w:p w14:paraId="67264E1A" w14:textId="438F2399" w:rsidR="00387B75" w:rsidRPr="00CC6FCD" w:rsidRDefault="00387B75">
      <w:pPr>
        <w:rPr>
          <w:lang w:val="en-US"/>
        </w:rPr>
      </w:pPr>
    </w:p>
    <w:p w14:paraId="65556A7D" w14:textId="77777777" w:rsidR="00387B75" w:rsidRPr="00CC6FCD" w:rsidRDefault="00387B75">
      <w:pPr>
        <w:rPr>
          <w:lang w:val="en-US"/>
        </w:rPr>
      </w:pPr>
    </w:p>
    <w:sectPr w:rsidR="00387B75" w:rsidRPr="00CC6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D7"/>
    <w:rsid w:val="000958E3"/>
    <w:rsid w:val="00185DF8"/>
    <w:rsid w:val="00296F1A"/>
    <w:rsid w:val="003437D6"/>
    <w:rsid w:val="00387B75"/>
    <w:rsid w:val="00406DB4"/>
    <w:rsid w:val="00497540"/>
    <w:rsid w:val="004C3339"/>
    <w:rsid w:val="004F4970"/>
    <w:rsid w:val="0053133B"/>
    <w:rsid w:val="005749FE"/>
    <w:rsid w:val="005E5AA9"/>
    <w:rsid w:val="00626479"/>
    <w:rsid w:val="006D5251"/>
    <w:rsid w:val="007F4DE0"/>
    <w:rsid w:val="00A317D7"/>
    <w:rsid w:val="00A57D23"/>
    <w:rsid w:val="00C86029"/>
    <w:rsid w:val="00CC6FCD"/>
    <w:rsid w:val="00CE123B"/>
    <w:rsid w:val="00CF0D6C"/>
    <w:rsid w:val="00D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A698"/>
  <w15:chartTrackingRefBased/>
  <w15:docId w15:val="{8E83AB9B-6878-42BF-8DEA-1FB0E352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6E017F63.dotm</Template>
  <TotalTime>42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Агабабян</dc:creator>
  <cp:keywords/>
  <dc:description/>
  <cp:lastModifiedBy>Ветров Константин Александрович</cp:lastModifiedBy>
  <cp:revision>4</cp:revision>
  <dcterms:created xsi:type="dcterms:W3CDTF">2023-10-13T09:07:00Z</dcterms:created>
  <dcterms:modified xsi:type="dcterms:W3CDTF">2023-10-13T09:58:00Z</dcterms:modified>
</cp:coreProperties>
</file>